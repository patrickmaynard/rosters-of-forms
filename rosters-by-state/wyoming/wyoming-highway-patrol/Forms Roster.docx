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F0" w:rsidRDefault="00C902F0">
      <w:pPr>
        <w:sectPr w:rsidR="00C902F0" w:rsidSect="00C902F0">
          <w:headerReference w:type="even" r:id="rId7"/>
          <w:headerReference w:type="default" r:id="rId8"/>
          <w:headerReference w:type="first" r:id="rId9"/>
          <w:footerReference w:type="first" r:id="rId10"/>
          <w:pgSz w:w="12240" w:h="15840"/>
          <w:pgMar w:top="2510" w:right="270" w:bottom="1557" w:left="720" w:header="667" w:footer="521" w:gutter="0"/>
          <w:cols w:space="720"/>
          <w:titlePg/>
          <w:docGrid w:linePitch="360"/>
        </w:sectPr>
      </w:pPr>
    </w:p>
    <w:p w:rsidR="00C36B97" w:rsidRDefault="00321683">
      <w:pPr>
        <w:rPr>
          <w:rFonts w:ascii="Times New Roman" w:hAnsi="Times New Roman"/>
        </w:rPr>
      </w:pPr>
    </w:p>
    <w:p w:rsidR="00C902F0" w:rsidRDefault="00C902F0" w:rsidP="000209E9">
      <w:pPr>
        <w:rPr>
          <w:rFonts w:ascii="Times New Roman" w:hAnsi="Times New Roman"/>
        </w:rPr>
      </w:pPr>
    </w:p>
    <w:p w:rsidR="00CC1E0C" w:rsidRDefault="00CC1E0C">
      <w:pPr>
        <w:rPr>
          <w:rFonts w:ascii="Times New Roman" w:hAnsi="Times New Roman"/>
        </w:rPr>
      </w:pPr>
    </w:p>
    <w:p w:rsidR="00CC1E0C" w:rsidRPr="008E730C" w:rsidRDefault="00CC1E0C" w:rsidP="00CC1E0C">
      <w:pPr>
        <w:rPr>
          <w:rFonts w:ascii="Times New Roman" w:hAnsi="Times New Roman"/>
        </w:rPr>
      </w:pPr>
    </w:p>
    <w:p w:rsidR="00CC1E0C" w:rsidRDefault="000209E9" w:rsidP="00CC1E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WHP Forms Roster</w:t>
      </w:r>
    </w:p>
    <w:p w:rsidR="000209E9" w:rsidRDefault="000209E9" w:rsidP="00CC1E0C">
      <w:pPr>
        <w:rPr>
          <w:rFonts w:ascii="Times New Roman" w:hAnsi="Times New Roman"/>
          <w:b/>
          <w:sz w:val="28"/>
          <w:szCs w:val="28"/>
        </w:rPr>
      </w:pPr>
    </w:p>
    <w:p w:rsidR="000209E9" w:rsidRDefault="000209E9" w:rsidP="00CC1E0C">
      <w:pPr>
        <w:rPr>
          <w:rFonts w:ascii="Times New Roman" w:hAnsi="Times New Roman"/>
          <w:b/>
          <w:sz w:val="28"/>
          <w:szCs w:val="28"/>
        </w:rPr>
      </w:pP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Abandon Motor Vehicle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AMV (private property only)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Consent to Search- English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Consent to Search- Spanish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Driver Information Exchange 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DSFR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ECIR Check List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Gang Field Interview Card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Hazardous Vehicle Tow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Overweight Report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P-18 Property/Evidence Receipt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P-18c Currency Pouch 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Photo Supplement Page(12 Photos)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Photo Supplement Page(18 Photos)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Photos Supplement Page(6 Photos)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State Property Damage 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Vehicle Inventory Receipt </w:t>
      </w:r>
    </w:p>
    <w:p w:rsidR="000209E9" w:rsidRPr="000209E9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VIN Inspection Form </w:t>
      </w:r>
    </w:p>
    <w:p w:rsidR="006D3CD6" w:rsidRPr="006D3CD6" w:rsidRDefault="000209E9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Wrecker Inspection</w:t>
      </w:r>
    </w:p>
    <w:p w:rsidR="006D3CD6" w:rsidRPr="006D3CD6" w:rsidRDefault="006D3CD6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WYPAT Form</w:t>
      </w:r>
    </w:p>
    <w:p w:rsidR="006D3CD6" w:rsidRPr="006D3CD6" w:rsidRDefault="006D3CD6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2020 Bond Schedule (effective 7/1/2020)</w:t>
      </w:r>
    </w:p>
    <w:p w:rsidR="00CC1E0C" w:rsidRPr="000209E9" w:rsidRDefault="006D3CD6" w:rsidP="000209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Visor Cards</w:t>
      </w:r>
      <w:bookmarkStart w:id="0" w:name="_GoBack"/>
      <w:bookmarkEnd w:id="0"/>
      <w:r w:rsidR="00CC1E0C" w:rsidRPr="000209E9">
        <w:rPr>
          <w:rFonts w:ascii="Times New Roman" w:hAnsi="Times New Roman"/>
          <w:b/>
        </w:rPr>
        <w:tab/>
      </w:r>
    </w:p>
    <w:p w:rsidR="00CC1E0C" w:rsidRPr="008E730C" w:rsidRDefault="00CC1E0C" w:rsidP="00CC1E0C">
      <w:pPr>
        <w:rPr>
          <w:rFonts w:ascii="Times New Roman" w:hAnsi="Times New Roman"/>
        </w:rPr>
      </w:pPr>
    </w:p>
    <w:p w:rsidR="002E68FD" w:rsidRPr="00C902F0" w:rsidRDefault="002E68FD">
      <w:pPr>
        <w:rPr>
          <w:rFonts w:ascii="Times New Roman" w:hAnsi="Times New Roman"/>
        </w:rPr>
      </w:pPr>
    </w:p>
    <w:sectPr w:rsidR="002E68FD" w:rsidRPr="00C902F0" w:rsidSect="00C902F0">
      <w:type w:val="continuous"/>
      <w:pgSz w:w="12240" w:h="15840"/>
      <w:pgMar w:top="1440" w:right="1440" w:bottom="1260" w:left="1440" w:header="667" w:footer="5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83" w:rsidRDefault="00321683" w:rsidP="00A06F8C">
      <w:r>
        <w:separator/>
      </w:r>
    </w:p>
  </w:endnote>
  <w:endnote w:type="continuationSeparator" w:id="0">
    <w:p w:rsidR="00321683" w:rsidRDefault="00321683" w:rsidP="00A0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2F0" w:rsidRDefault="00C902F0">
    <w:pPr>
      <w:pStyle w:val="Footer"/>
    </w:pPr>
    <w:r w:rsidRPr="00C902F0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leftMargin">
            <wp:posOffset>2695575</wp:posOffset>
          </wp:positionH>
          <wp:positionV relativeFrom="paragraph">
            <wp:posOffset>-44450</wp:posOffset>
          </wp:positionV>
          <wp:extent cx="2343150" cy="381000"/>
          <wp:effectExtent l="1905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P Letterhead_gray bottom_Jan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83" w:rsidRDefault="00321683" w:rsidP="00A06F8C">
      <w:r>
        <w:separator/>
      </w:r>
    </w:p>
  </w:footnote>
  <w:footnote w:type="continuationSeparator" w:id="0">
    <w:p w:rsidR="00321683" w:rsidRDefault="00321683" w:rsidP="00A06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68" w:rsidRDefault="0017509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F8C" w:rsidRDefault="00A06F8C" w:rsidP="00C902F0">
    <w:pPr>
      <w:pStyle w:val="Header"/>
      <w:tabs>
        <w:tab w:val="clear" w:pos="4680"/>
        <w:tab w:val="clear" w:pos="9360"/>
        <w:tab w:val="center" w:pos="4320"/>
      </w:tabs>
      <w:ind w:right="-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2F0" w:rsidRDefault="00C902F0">
    <w:pPr>
      <w:pStyle w:val="Header"/>
    </w:pPr>
    <w:r w:rsidRPr="00C902F0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-397129</wp:posOffset>
          </wp:positionH>
          <wp:positionV relativeFrom="paragraph">
            <wp:posOffset>-103171</wp:posOffset>
          </wp:positionV>
          <wp:extent cx="7682294" cy="1408309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P Letterhead_gray top_Jan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82294" cy="14083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F9D"/>
    <w:multiLevelType w:val="hybridMultilevel"/>
    <w:tmpl w:val="F422775E"/>
    <w:lvl w:ilvl="0" w:tplc="B7B2A51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34"/>
    <w:rsid w:val="000209E9"/>
    <w:rsid w:val="000363A6"/>
    <w:rsid w:val="000A57D0"/>
    <w:rsid w:val="0017509C"/>
    <w:rsid w:val="001941BD"/>
    <w:rsid w:val="00286790"/>
    <w:rsid w:val="002E68FD"/>
    <w:rsid w:val="00321683"/>
    <w:rsid w:val="003B7734"/>
    <w:rsid w:val="003E5EA9"/>
    <w:rsid w:val="005305BB"/>
    <w:rsid w:val="005C5361"/>
    <w:rsid w:val="00610168"/>
    <w:rsid w:val="00644DE2"/>
    <w:rsid w:val="006D3CD6"/>
    <w:rsid w:val="006F6271"/>
    <w:rsid w:val="00A06F8C"/>
    <w:rsid w:val="00A07AB4"/>
    <w:rsid w:val="00A359A0"/>
    <w:rsid w:val="00B17D8B"/>
    <w:rsid w:val="00BB2D58"/>
    <w:rsid w:val="00C46727"/>
    <w:rsid w:val="00C902F0"/>
    <w:rsid w:val="00CC1E0C"/>
    <w:rsid w:val="00D720B6"/>
    <w:rsid w:val="00D9785D"/>
    <w:rsid w:val="00E37742"/>
    <w:rsid w:val="00E74909"/>
    <w:rsid w:val="00F161BD"/>
    <w:rsid w:val="00F226F5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89CB"/>
  <w15:docId w15:val="{B6356803-E286-4CD2-B95B-5357A40C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F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6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F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2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gorman\Downloads\WHP%20Letterhead_color_March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WHP Letterhead_color_March2019.dotx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dmgorman</dc:creator>
  <cp:lastModifiedBy>JLPARSONS</cp:lastModifiedBy>
  <cp:revision>3</cp:revision>
  <dcterms:created xsi:type="dcterms:W3CDTF">2020-07-23T22:13:00Z</dcterms:created>
  <dcterms:modified xsi:type="dcterms:W3CDTF">2020-07-28T19:37:00Z</dcterms:modified>
</cp:coreProperties>
</file>